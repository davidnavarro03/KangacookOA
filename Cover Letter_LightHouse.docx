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7BE0" w14:textId="27DEBD50" w:rsidR="006B3036" w:rsidRPr="00AC5307" w:rsidRDefault="006B3036" w:rsidP="006B3036">
      <w:pPr>
        <w:pStyle w:val="NormalWeb"/>
        <w:rPr>
          <w:color w:val="49382D"/>
          <w:sz w:val="36"/>
          <w:szCs w:val="36"/>
        </w:rPr>
      </w:pPr>
      <w:r w:rsidRPr="00AC5307">
        <w:rPr>
          <w:color w:val="49382D"/>
          <w:sz w:val="36"/>
          <w:szCs w:val="36"/>
        </w:rPr>
        <w:t>DAVID NAVARRO</w:t>
      </w:r>
    </w:p>
    <w:p w14:paraId="55BC152A" w14:textId="4A40BD7C" w:rsidR="008F67EB" w:rsidRPr="008F67EB" w:rsidRDefault="00F84CC6" w:rsidP="0CCB3269">
      <w:pPr>
        <w:pStyle w:val="NormalWeb"/>
        <w:rPr>
          <w:color w:val="49382D"/>
          <w:sz w:val="22"/>
          <w:szCs w:val="22"/>
        </w:rPr>
      </w:pPr>
      <w:r w:rsidRPr="0CCB3269">
        <w:rPr>
          <w:color w:val="49382D"/>
          <w:sz w:val="22"/>
          <w:szCs w:val="22"/>
        </w:rPr>
        <w:t xml:space="preserve">| (509)264-0412 | david.e.navarro@wsu.edu  </w:t>
      </w:r>
    </w:p>
    <w:p w14:paraId="37C482E6" w14:textId="1B61221F" w:rsidR="6525D259" w:rsidRDefault="006C6203" w:rsidP="6525D259">
      <w:pPr>
        <w:pStyle w:val="NormalWeb"/>
        <w:rPr>
          <w:b/>
          <w:color w:val="49382D"/>
          <w:sz w:val="22"/>
          <w:szCs w:val="22"/>
        </w:rPr>
      </w:pPr>
      <w:r>
        <w:rPr>
          <w:b/>
          <w:color w:val="49382D"/>
          <w:sz w:val="22"/>
          <w:szCs w:val="22"/>
        </w:rPr>
        <w:t>8</w:t>
      </w:r>
      <w:r w:rsidR="005B5FA3">
        <w:rPr>
          <w:b/>
          <w:color w:val="49382D"/>
          <w:sz w:val="22"/>
          <w:szCs w:val="22"/>
        </w:rPr>
        <w:t>/</w:t>
      </w:r>
      <w:r w:rsidR="00C4010D">
        <w:rPr>
          <w:b/>
          <w:color w:val="49382D"/>
          <w:sz w:val="22"/>
          <w:szCs w:val="22"/>
        </w:rPr>
        <w:t>15</w:t>
      </w:r>
      <w:r w:rsidR="009A0A9F" w:rsidRPr="0CCB3269">
        <w:rPr>
          <w:b/>
          <w:color w:val="49382D"/>
          <w:sz w:val="22"/>
          <w:szCs w:val="22"/>
        </w:rPr>
        <w:t>/202</w:t>
      </w:r>
      <w:r w:rsidR="00F43516">
        <w:rPr>
          <w:b/>
          <w:color w:val="49382D"/>
          <w:sz w:val="22"/>
          <w:szCs w:val="22"/>
        </w:rPr>
        <w:t>4</w:t>
      </w:r>
      <w:r w:rsidR="009A0A9F" w:rsidRPr="0CCB3269">
        <w:rPr>
          <w:b/>
          <w:color w:val="49382D"/>
          <w:sz w:val="22"/>
          <w:szCs w:val="22"/>
        </w:rPr>
        <w:t xml:space="preserve"> </w:t>
      </w:r>
    </w:p>
    <w:p w14:paraId="099000BF" w14:textId="32D08866" w:rsidR="00D3414F" w:rsidRDefault="00C4010D" w:rsidP="00067731">
      <w:pPr>
        <w:pStyle w:val="NormalWeb"/>
        <w:rPr>
          <w:bCs/>
          <w:color w:val="49382D"/>
          <w:sz w:val="22"/>
          <w:szCs w:val="22"/>
        </w:rPr>
      </w:pPr>
      <w:r>
        <w:rPr>
          <w:bCs/>
          <w:color w:val="49382D"/>
          <w:sz w:val="22"/>
          <w:szCs w:val="22"/>
        </w:rPr>
        <w:t>Lighthouse</w:t>
      </w:r>
    </w:p>
    <w:p w14:paraId="1331B1E1" w14:textId="297AD216" w:rsidR="00D7394B" w:rsidRDefault="00C4010D" w:rsidP="00067731">
      <w:pPr>
        <w:pStyle w:val="NormalWeb"/>
        <w:rPr>
          <w:color w:val="4B3A2E" w:themeColor="text2"/>
          <w:sz w:val="22"/>
          <w:szCs w:val="22"/>
          <w:shd w:val="clear" w:color="auto" w:fill="FFFFFF"/>
        </w:rPr>
      </w:pPr>
      <w:r>
        <w:rPr>
          <w:color w:val="4B3A2E" w:themeColor="text2"/>
          <w:sz w:val="22"/>
          <w:szCs w:val="22"/>
          <w:shd w:val="clear" w:color="auto" w:fill="FFFFFF"/>
        </w:rPr>
        <w:t>51 University Street, Suite 400</w:t>
      </w:r>
    </w:p>
    <w:p w14:paraId="2D7A9087" w14:textId="0BE9C6DA" w:rsidR="00D7394B" w:rsidRPr="00D7394B" w:rsidRDefault="00C4010D" w:rsidP="00067731">
      <w:pPr>
        <w:pStyle w:val="NormalWeb"/>
        <w:rPr>
          <w:color w:val="AB967D" w:themeColor="accent5"/>
          <w:sz w:val="22"/>
          <w:szCs w:val="22"/>
        </w:rPr>
      </w:pPr>
      <w:r>
        <w:rPr>
          <w:color w:val="4B3A2E" w:themeColor="text2"/>
          <w:sz w:val="22"/>
          <w:szCs w:val="22"/>
          <w:shd w:val="clear" w:color="auto" w:fill="FFFFFF"/>
        </w:rPr>
        <w:t>Seattle</w:t>
      </w:r>
      <w:r w:rsidR="00EB4096">
        <w:rPr>
          <w:color w:val="4B3A2E" w:themeColor="text2"/>
          <w:sz w:val="22"/>
          <w:szCs w:val="22"/>
          <w:shd w:val="clear" w:color="auto" w:fill="FFFFFF"/>
        </w:rPr>
        <w:t>, WA 98</w:t>
      </w:r>
      <w:r>
        <w:rPr>
          <w:color w:val="4B3A2E" w:themeColor="text2"/>
          <w:sz w:val="22"/>
          <w:szCs w:val="22"/>
          <w:shd w:val="clear" w:color="auto" w:fill="FFFFFF"/>
        </w:rPr>
        <w:t>101</w:t>
      </w:r>
    </w:p>
    <w:p w14:paraId="18336604" w14:textId="1AD4724D" w:rsidR="007231FF" w:rsidRPr="00EC7E1F" w:rsidRDefault="009A0A9F" w:rsidP="6525D259">
      <w:pPr>
        <w:pStyle w:val="NormalWeb"/>
        <w:rPr>
          <w:b/>
          <w:color w:val="49382D"/>
          <w:sz w:val="22"/>
          <w:szCs w:val="22"/>
        </w:rPr>
      </w:pPr>
      <w:r w:rsidRPr="00D4596D">
        <w:rPr>
          <w:b/>
          <w:color w:val="49382D"/>
          <w:sz w:val="22"/>
          <w:szCs w:val="22"/>
        </w:rPr>
        <w:t>Dear Selection Committee,</w:t>
      </w:r>
    </w:p>
    <w:p w14:paraId="7DC07E0E" w14:textId="748730A4" w:rsidR="00F43516" w:rsidRDefault="00680E9A" w:rsidP="00F43516">
      <w:pPr>
        <w:rPr>
          <w:rFonts w:ascii="Times New Roman" w:hAnsi="Times New Roman" w:cs="Times New Roman"/>
          <w:sz w:val="20"/>
          <w:szCs w:val="20"/>
        </w:rPr>
      </w:pPr>
      <w:r w:rsidRPr="000E77DA">
        <w:rPr>
          <w:rFonts w:ascii="Times New Roman" w:eastAsia="Times New Roman" w:hAnsi="Times New Roman" w:cs="Times New Roman"/>
          <w:sz w:val="20"/>
          <w:szCs w:val="20"/>
        </w:rPr>
        <w:t xml:space="preserve">My name is David Navarro, and I am </w:t>
      </w:r>
      <w:r w:rsidR="008A3497" w:rsidRPr="000E77DA">
        <w:rPr>
          <w:rFonts w:ascii="Times New Roman" w:eastAsia="Times New Roman" w:hAnsi="Times New Roman" w:cs="Times New Roman"/>
          <w:sz w:val="20"/>
          <w:szCs w:val="20"/>
        </w:rPr>
        <w:t xml:space="preserve">very interested in the </w:t>
      </w:r>
      <w:r w:rsidR="00544D70">
        <w:rPr>
          <w:rFonts w:ascii="Times New Roman" w:eastAsia="Times New Roman" w:hAnsi="Times New Roman" w:cs="Times New Roman"/>
          <w:sz w:val="20"/>
          <w:szCs w:val="20"/>
        </w:rPr>
        <w:t>Software Development Engineer</w:t>
      </w:r>
      <w:r w:rsidR="00A561ED">
        <w:rPr>
          <w:rFonts w:ascii="Times New Roman" w:eastAsia="Times New Roman" w:hAnsi="Times New Roman" w:cs="Times New Roman"/>
          <w:sz w:val="20"/>
          <w:szCs w:val="20"/>
        </w:rPr>
        <w:t xml:space="preserve"> I</w:t>
      </w:r>
      <w:r w:rsidR="00AC4749">
        <w:rPr>
          <w:rFonts w:ascii="Times New Roman" w:eastAsia="Times New Roman" w:hAnsi="Times New Roman" w:cs="Times New Roman"/>
          <w:sz w:val="20"/>
          <w:szCs w:val="20"/>
        </w:rPr>
        <w:t xml:space="preserve"> position</w:t>
      </w:r>
      <w:r w:rsidR="008A3497" w:rsidRPr="000E77DA">
        <w:rPr>
          <w:rFonts w:ascii="Times New Roman" w:eastAsia="Times New Roman" w:hAnsi="Times New Roman" w:cs="Times New Roman"/>
          <w:sz w:val="20"/>
          <w:szCs w:val="20"/>
        </w:rPr>
        <w:t>.</w:t>
      </w:r>
      <w:r w:rsidR="001A7CD4" w:rsidRPr="000E77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C4390">
        <w:rPr>
          <w:rFonts w:ascii="Times New Roman" w:eastAsia="Times New Roman" w:hAnsi="Times New Roman" w:cs="Times New Roman"/>
          <w:sz w:val="20"/>
          <w:szCs w:val="20"/>
        </w:rPr>
        <w:t xml:space="preserve">In a </w:t>
      </w:r>
      <w:r w:rsidR="004A5A50">
        <w:rPr>
          <w:rFonts w:ascii="Times New Roman" w:eastAsia="Times New Roman" w:hAnsi="Times New Roman" w:cs="Times New Roman"/>
          <w:sz w:val="20"/>
          <w:szCs w:val="20"/>
        </w:rPr>
        <w:t xml:space="preserve">current market that is growing more and more competitive each day, I ask myself one question: “How can I </w:t>
      </w:r>
      <w:r w:rsidR="00910A44">
        <w:rPr>
          <w:rFonts w:ascii="Times New Roman" w:eastAsia="Times New Roman" w:hAnsi="Times New Roman" w:cs="Times New Roman"/>
          <w:sz w:val="20"/>
          <w:szCs w:val="20"/>
        </w:rPr>
        <w:t xml:space="preserve">contribute to a company?” </w:t>
      </w:r>
      <w:r w:rsidR="003675F8">
        <w:rPr>
          <w:rFonts w:ascii="Times New Roman" w:hAnsi="Times New Roman" w:cs="Times New Roman"/>
          <w:sz w:val="20"/>
          <w:szCs w:val="20"/>
        </w:rPr>
        <w:t>I believe I can contribute to any company that I am employed by through my</w:t>
      </w:r>
      <w:r w:rsidR="003740D2">
        <w:rPr>
          <w:rFonts w:ascii="Times New Roman" w:hAnsi="Times New Roman" w:cs="Times New Roman"/>
          <w:sz w:val="20"/>
          <w:szCs w:val="20"/>
        </w:rPr>
        <w:t xml:space="preserve"> work ethic, determination to learn new things and grow, and </w:t>
      </w:r>
      <w:r w:rsidR="00D63EF6">
        <w:rPr>
          <w:rFonts w:ascii="Times New Roman" w:hAnsi="Times New Roman" w:cs="Times New Roman"/>
          <w:sz w:val="20"/>
          <w:szCs w:val="20"/>
        </w:rPr>
        <w:t xml:space="preserve">my ability to work well with others. </w:t>
      </w:r>
      <w:r w:rsidR="00DB158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7CB900" w14:textId="77777777" w:rsidR="00D63EF6" w:rsidRDefault="00D63EF6" w:rsidP="00F43516">
      <w:pPr>
        <w:rPr>
          <w:rFonts w:ascii="Times New Roman" w:hAnsi="Times New Roman" w:cs="Times New Roman"/>
          <w:sz w:val="20"/>
          <w:szCs w:val="20"/>
        </w:rPr>
      </w:pPr>
    </w:p>
    <w:p w14:paraId="766955AA" w14:textId="3555F910" w:rsidR="00F43516" w:rsidRDefault="00D63EF6" w:rsidP="00F43516">
      <w:pPr>
        <w:rPr>
          <w:rFonts w:ascii="TimesNewRomanPSMT" w:hAnsi="TimesNewRomanPSMT"/>
          <w:color w:val="49382D"/>
          <w:sz w:val="20"/>
          <w:szCs w:val="20"/>
        </w:rPr>
      </w:pPr>
      <w:r>
        <w:rPr>
          <w:rFonts w:ascii="TimesNewRomanPSMT" w:hAnsi="TimesNewRomanPSMT"/>
          <w:color w:val="49382D"/>
          <w:sz w:val="20"/>
          <w:szCs w:val="20"/>
        </w:rPr>
        <w:t xml:space="preserve">Most recently, one project that had really tested these skills was my </w:t>
      </w:r>
      <w:r w:rsidR="00F43516">
        <w:rPr>
          <w:rFonts w:ascii="TimesNewRomanPSMT" w:hAnsi="TimesNewRomanPSMT"/>
          <w:color w:val="49382D"/>
          <w:sz w:val="20"/>
          <w:szCs w:val="20"/>
        </w:rPr>
        <w:t>final senior project. For my senior project, my group decided to make a fully functional web application called PalousePlates. PalousePlates is designed to connect users in the Palouse with local restaurants in the area. We d</w:t>
      </w:r>
      <w:r>
        <w:rPr>
          <w:rFonts w:ascii="TimesNewRomanPSMT" w:hAnsi="TimesNewRomanPSMT"/>
          <w:color w:val="49382D"/>
          <w:sz w:val="20"/>
          <w:szCs w:val="20"/>
        </w:rPr>
        <w:t>id</w:t>
      </w:r>
      <w:r w:rsidR="00F43516">
        <w:rPr>
          <w:rFonts w:ascii="TimesNewRomanPSMT" w:hAnsi="TimesNewRomanPSMT"/>
          <w:color w:val="49382D"/>
          <w:sz w:val="20"/>
          <w:szCs w:val="20"/>
        </w:rPr>
        <w:t xml:space="preserve"> this by drawing inspiration from Tinder’s UI to have user’s first pick their preferences, then swipe right or left on various restaurants. </w:t>
      </w:r>
      <w:r w:rsidR="00226BC4">
        <w:rPr>
          <w:rFonts w:ascii="TimesNewRomanPSMT" w:hAnsi="TimesNewRomanPSMT"/>
          <w:color w:val="49382D"/>
          <w:sz w:val="20"/>
          <w:szCs w:val="20"/>
        </w:rPr>
        <w:t xml:space="preserve">Once the user “matched” with a restaurant, they were then able to see the </w:t>
      </w:r>
      <w:r w:rsidR="00910D89">
        <w:rPr>
          <w:rFonts w:ascii="TimesNewRomanPSMT" w:hAnsi="TimesNewRomanPSMT"/>
          <w:color w:val="49382D"/>
          <w:sz w:val="20"/>
          <w:szCs w:val="20"/>
        </w:rPr>
        <w:t>restaurant’s</w:t>
      </w:r>
      <w:r w:rsidR="00DC794C">
        <w:rPr>
          <w:rFonts w:ascii="TimesNewRomanPSMT" w:hAnsi="TimesNewRomanPSMT"/>
          <w:color w:val="49382D"/>
          <w:sz w:val="20"/>
          <w:szCs w:val="20"/>
        </w:rPr>
        <w:t xml:space="preserve"> location, menu, and what </w:t>
      </w:r>
      <w:r w:rsidR="00910D89">
        <w:rPr>
          <w:rFonts w:ascii="TimesNewRomanPSMT" w:hAnsi="TimesNewRomanPSMT"/>
          <w:color w:val="49382D"/>
          <w:sz w:val="20"/>
          <w:szCs w:val="20"/>
        </w:rPr>
        <w:t xml:space="preserve">genre of food it was known for. Prior to this project, I had no experience with web development. Because of this, I </w:t>
      </w:r>
      <w:r w:rsidR="00200D37">
        <w:rPr>
          <w:rFonts w:ascii="TimesNewRomanPSMT" w:hAnsi="TimesNewRomanPSMT"/>
          <w:color w:val="49382D"/>
          <w:sz w:val="20"/>
          <w:szCs w:val="20"/>
        </w:rPr>
        <w:t>had</w:t>
      </w:r>
      <w:r w:rsidR="00910D89">
        <w:rPr>
          <w:rFonts w:ascii="TimesNewRomanPSMT" w:hAnsi="TimesNewRomanPSMT"/>
          <w:color w:val="49382D"/>
          <w:sz w:val="20"/>
          <w:szCs w:val="20"/>
        </w:rPr>
        <w:t xml:space="preserve"> to learn</w:t>
      </w:r>
      <w:r w:rsidR="00200D37">
        <w:rPr>
          <w:rFonts w:ascii="TimesNewRomanPSMT" w:hAnsi="TimesNewRomanPSMT"/>
          <w:color w:val="49382D"/>
          <w:sz w:val="20"/>
          <w:szCs w:val="20"/>
        </w:rPr>
        <w:t xml:space="preserve"> the topic</w:t>
      </w:r>
      <w:r w:rsidR="00910D89">
        <w:rPr>
          <w:rFonts w:ascii="TimesNewRomanPSMT" w:hAnsi="TimesNewRomanPSMT"/>
          <w:color w:val="49382D"/>
          <w:sz w:val="20"/>
          <w:szCs w:val="20"/>
        </w:rPr>
        <w:t xml:space="preserve"> as I </w:t>
      </w:r>
      <w:r w:rsidR="00200D37">
        <w:rPr>
          <w:rFonts w:ascii="TimesNewRomanPSMT" w:hAnsi="TimesNewRomanPSMT"/>
          <w:color w:val="49382D"/>
          <w:sz w:val="20"/>
          <w:szCs w:val="20"/>
        </w:rPr>
        <w:t>worked on</w:t>
      </w:r>
      <w:r w:rsidR="003A59CC">
        <w:rPr>
          <w:rFonts w:ascii="TimesNewRomanPSMT" w:hAnsi="TimesNewRomanPSMT"/>
          <w:color w:val="49382D"/>
          <w:sz w:val="20"/>
          <w:szCs w:val="20"/>
        </w:rPr>
        <w:t xml:space="preserve"> the project. This process was quite difficult for me because </w:t>
      </w:r>
      <w:r w:rsidR="00EB2B1D">
        <w:rPr>
          <w:rFonts w:ascii="TimesNewRomanPSMT" w:hAnsi="TimesNewRomanPSMT"/>
          <w:color w:val="49382D"/>
          <w:sz w:val="20"/>
          <w:szCs w:val="20"/>
        </w:rPr>
        <w:t xml:space="preserve">I did not want to slow the progress of the team. Despite this though, my </w:t>
      </w:r>
      <w:r w:rsidR="00C46894">
        <w:rPr>
          <w:rFonts w:ascii="TimesNewRomanPSMT" w:hAnsi="TimesNewRomanPSMT"/>
          <w:color w:val="49382D"/>
          <w:sz w:val="20"/>
          <w:szCs w:val="20"/>
        </w:rPr>
        <w:t>team and I managed to fully implement our idea and actually win</w:t>
      </w:r>
      <w:r w:rsidR="00200D37">
        <w:rPr>
          <w:rFonts w:ascii="TimesNewRomanPSMT" w:hAnsi="TimesNewRomanPSMT"/>
          <w:color w:val="49382D"/>
          <w:sz w:val="20"/>
          <w:szCs w:val="20"/>
        </w:rPr>
        <w:t xml:space="preserve"> 2</w:t>
      </w:r>
      <w:r w:rsidR="00200D37" w:rsidRPr="00200D37">
        <w:rPr>
          <w:rFonts w:ascii="TimesNewRomanPSMT" w:hAnsi="TimesNewRomanPSMT"/>
          <w:color w:val="49382D"/>
          <w:sz w:val="20"/>
          <w:szCs w:val="20"/>
          <w:vertAlign w:val="superscript"/>
        </w:rPr>
        <w:t>nd</w:t>
      </w:r>
      <w:r w:rsidR="00200D37">
        <w:rPr>
          <w:rFonts w:ascii="TimesNewRomanPSMT" w:hAnsi="TimesNewRomanPSMT"/>
          <w:color w:val="49382D"/>
          <w:sz w:val="20"/>
          <w:szCs w:val="20"/>
        </w:rPr>
        <w:t xml:space="preserve"> place out of 30 teams at the WSU Senior Poster competition. While working on this project, I </w:t>
      </w:r>
      <w:r w:rsidR="005A6C1B">
        <w:rPr>
          <w:rFonts w:ascii="TimesNewRomanPSMT" w:hAnsi="TimesNewRomanPSMT"/>
          <w:color w:val="49382D"/>
          <w:sz w:val="20"/>
          <w:szCs w:val="20"/>
        </w:rPr>
        <w:t xml:space="preserve">had to rely on my work ethic and determination in order to learn on the fly and adapt. From this experience, I have gained </w:t>
      </w:r>
      <w:r w:rsidR="005066FF">
        <w:rPr>
          <w:rFonts w:ascii="TimesNewRomanPSMT" w:hAnsi="TimesNewRomanPSMT"/>
          <w:color w:val="49382D"/>
          <w:sz w:val="20"/>
          <w:szCs w:val="20"/>
        </w:rPr>
        <w:t>valuable skills and knowledge related to web development</w:t>
      </w:r>
      <w:r w:rsidR="00F644CC">
        <w:rPr>
          <w:rFonts w:ascii="TimesNewRomanPSMT" w:hAnsi="TimesNewRomanPSMT"/>
          <w:color w:val="49382D"/>
          <w:sz w:val="20"/>
          <w:szCs w:val="20"/>
        </w:rPr>
        <w:t xml:space="preserve">. </w:t>
      </w:r>
    </w:p>
    <w:p w14:paraId="53ACD8D9" w14:textId="77777777" w:rsidR="00F644CC" w:rsidRDefault="00F644CC" w:rsidP="00F43516">
      <w:pPr>
        <w:rPr>
          <w:rFonts w:ascii="TimesNewRomanPSMT" w:hAnsi="TimesNewRomanPSMT"/>
          <w:color w:val="49382D"/>
          <w:sz w:val="20"/>
          <w:szCs w:val="20"/>
        </w:rPr>
      </w:pPr>
    </w:p>
    <w:p w14:paraId="2D44B057" w14:textId="5DEDA432" w:rsidR="00F644CC" w:rsidRPr="00F43516" w:rsidRDefault="00F644CC" w:rsidP="00F435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NewRomanPSMT" w:hAnsi="TimesNewRomanPSMT"/>
          <w:color w:val="49382D"/>
          <w:sz w:val="20"/>
          <w:szCs w:val="20"/>
        </w:rPr>
        <w:t>As for the technical side of the project, I contributed to developing the front</w:t>
      </w:r>
      <w:r w:rsidR="00685769">
        <w:rPr>
          <w:rFonts w:ascii="TimesNewRomanPSMT" w:hAnsi="TimesNewRomanPSMT"/>
          <w:color w:val="49382D"/>
          <w:sz w:val="20"/>
          <w:szCs w:val="20"/>
        </w:rPr>
        <w:t>-end</w:t>
      </w:r>
      <w:r w:rsidR="00A41CEB">
        <w:rPr>
          <w:rFonts w:ascii="TimesNewRomanPSMT" w:hAnsi="TimesNewRomanPSMT"/>
          <w:color w:val="49382D"/>
          <w:sz w:val="20"/>
          <w:szCs w:val="20"/>
        </w:rPr>
        <w:t xml:space="preserve"> and back-end</w:t>
      </w:r>
      <w:r w:rsidR="00685769">
        <w:rPr>
          <w:rFonts w:ascii="TimesNewRomanPSMT" w:hAnsi="TimesNewRomanPSMT"/>
          <w:color w:val="49382D"/>
          <w:sz w:val="20"/>
          <w:szCs w:val="20"/>
        </w:rPr>
        <w:t xml:space="preserve"> of the home page</w:t>
      </w:r>
      <w:r w:rsidR="00C05CFA">
        <w:rPr>
          <w:rFonts w:ascii="TimesNewRomanPSMT" w:hAnsi="TimesNewRomanPSMT"/>
          <w:color w:val="49382D"/>
          <w:sz w:val="20"/>
          <w:szCs w:val="20"/>
        </w:rPr>
        <w:t>, restaurant management page,</w:t>
      </w:r>
      <w:r w:rsidR="00685769">
        <w:rPr>
          <w:rFonts w:ascii="TimesNewRomanPSMT" w:hAnsi="TimesNewRomanPSMT"/>
          <w:color w:val="49382D"/>
          <w:sz w:val="20"/>
          <w:szCs w:val="20"/>
        </w:rPr>
        <w:t xml:space="preserve"> </w:t>
      </w:r>
      <w:r w:rsidR="00C05CFA">
        <w:rPr>
          <w:rFonts w:ascii="TimesNewRomanPSMT" w:hAnsi="TimesNewRomanPSMT"/>
          <w:color w:val="49382D"/>
          <w:sz w:val="20"/>
          <w:szCs w:val="20"/>
        </w:rPr>
        <w:t>and</w:t>
      </w:r>
      <w:r w:rsidR="00685769">
        <w:rPr>
          <w:rFonts w:ascii="TimesNewRomanPSMT" w:hAnsi="TimesNewRomanPSMT"/>
          <w:color w:val="49382D"/>
          <w:sz w:val="20"/>
          <w:szCs w:val="20"/>
        </w:rPr>
        <w:t xml:space="preserve"> the login </w:t>
      </w:r>
      <w:r w:rsidR="00A41CEB">
        <w:rPr>
          <w:rFonts w:ascii="TimesNewRomanPSMT" w:hAnsi="TimesNewRomanPSMT"/>
          <w:color w:val="49382D"/>
          <w:sz w:val="20"/>
          <w:szCs w:val="20"/>
        </w:rPr>
        <w:t xml:space="preserve">page. </w:t>
      </w:r>
      <w:r w:rsidR="00763D92">
        <w:rPr>
          <w:rFonts w:ascii="TimesNewRomanPSMT" w:hAnsi="TimesNewRomanPSMT"/>
          <w:color w:val="49382D"/>
          <w:sz w:val="20"/>
          <w:szCs w:val="20"/>
        </w:rPr>
        <w:t xml:space="preserve">For front-end tasks, my group used </w:t>
      </w:r>
      <w:r w:rsidR="00D84175">
        <w:rPr>
          <w:rFonts w:ascii="TimesNewRomanPSMT" w:hAnsi="TimesNewRomanPSMT"/>
          <w:color w:val="49382D"/>
          <w:sz w:val="20"/>
          <w:szCs w:val="20"/>
        </w:rPr>
        <w:t xml:space="preserve">Tailwind.css </w:t>
      </w:r>
      <w:r w:rsidR="00283918">
        <w:rPr>
          <w:rFonts w:ascii="TimesNewRomanPSMT" w:hAnsi="TimesNewRomanPSMT"/>
          <w:color w:val="49382D"/>
          <w:sz w:val="20"/>
          <w:szCs w:val="20"/>
        </w:rPr>
        <w:t xml:space="preserve">and React.js. </w:t>
      </w:r>
      <w:r w:rsidR="00C77541">
        <w:rPr>
          <w:rFonts w:ascii="TimesNewRomanPSMT" w:hAnsi="TimesNewRomanPSMT"/>
          <w:color w:val="49382D"/>
          <w:sz w:val="20"/>
          <w:szCs w:val="20"/>
        </w:rPr>
        <w:t xml:space="preserve">For all backend tasks, my group used </w:t>
      </w:r>
      <w:r w:rsidR="009E1260">
        <w:rPr>
          <w:rFonts w:ascii="TimesNewRomanPSMT" w:hAnsi="TimesNewRomanPSMT"/>
          <w:color w:val="49382D"/>
          <w:sz w:val="20"/>
          <w:szCs w:val="20"/>
        </w:rPr>
        <w:t xml:space="preserve">Node.js, Express.js, and Firebase.js. Along with the development </w:t>
      </w:r>
      <w:r w:rsidR="00CD39EA">
        <w:rPr>
          <w:rFonts w:ascii="TimesNewRomanPSMT" w:hAnsi="TimesNewRomanPSMT"/>
          <w:color w:val="49382D"/>
          <w:sz w:val="20"/>
          <w:szCs w:val="20"/>
        </w:rPr>
        <w:t xml:space="preserve">of said pages, I was also tasked with database management </w:t>
      </w:r>
      <w:r w:rsidR="00D332CE">
        <w:rPr>
          <w:rFonts w:ascii="TimesNewRomanPSMT" w:hAnsi="TimesNewRomanPSMT"/>
          <w:color w:val="49382D"/>
          <w:sz w:val="20"/>
          <w:szCs w:val="20"/>
        </w:rPr>
        <w:t xml:space="preserve">for user and restaurant profiles, and </w:t>
      </w:r>
      <w:r w:rsidR="005907DA">
        <w:rPr>
          <w:rFonts w:ascii="TimesNewRomanPSMT" w:hAnsi="TimesNewRomanPSMT"/>
          <w:color w:val="49382D"/>
          <w:sz w:val="20"/>
          <w:szCs w:val="20"/>
        </w:rPr>
        <w:t xml:space="preserve">DevOps. While managing the database, I </w:t>
      </w:r>
      <w:r w:rsidR="006A2888">
        <w:rPr>
          <w:rFonts w:ascii="TimesNewRomanPSMT" w:hAnsi="TimesNewRomanPSMT"/>
          <w:color w:val="49382D"/>
          <w:sz w:val="20"/>
          <w:szCs w:val="20"/>
        </w:rPr>
        <w:t xml:space="preserve">created API </w:t>
      </w:r>
      <w:r w:rsidR="003633D5">
        <w:rPr>
          <w:rFonts w:ascii="TimesNewRomanPSMT" w:hAnsi="TimesNewRomanPSMT"/>
          <w:color w:val="49382D"/>
          <w:sz w:val="20"/>
          <w:szCs w:val="20"/>
        </w:rPr>
        <w:t xml:space="preserve">routes that were responsible for the creation of user profiles during login. Finally, while on the DevOps team, I created a </w:t>
      </w:r>
      <w:r w:rsidR="00BC633E">
        <w:rPr>
          <w:rFonts w:ascii="TimesNewRomanPSMT" w:hAnsi="TimesNewRomanPSMT"/>
          <w:color w:val="49382D"/>
          <w:sz w:val="20"/>
          <w:szCs w:val="20"/>
        </w:rPr>
        <w:t>GitHub</w:t>
      </w:r>
      <w:r w:rsidR="003633D5">
        <w:rPr>
          <w:rFonts w:ascii="TimesNewRomanPSMT" w:hAnsi="TimesNewRomanPSMT"/>
          <w:color w:val="49382D"/>
          <w:sz w:val="20"/>
          <w:szCs w:val="20"/>
        </w:rPr>
        <w:t xml:space="preserve"> pipeline that would update our application any time there was any changes made to our </w:t>
      </w:r>
      <w:r w:rsidR="00BC633E">
        <w:rPr>
          <w:rFonts w:ascii="TimesNewRomanPSMT" w:hAnsi="TimesNewRomanPSMT"/>
          <w:color w:val="49382D"/>
          <w:sz w:val="20"/>
          <w:szCs w:val="20"/>
        </w:rPr>
        <w:t>GitHub repo.</w:t>
      </w:r>
    </w:p>
    <w:p w14:paraId="155CFA13" w14:textId="347A78D5" w:rsidR="002E71E9" w:rsidRPr="000E77DA" w:rsidRDefault="00FA001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08E492" w14:textId="0C787E55" w:rsidR="00295B57" w:rsidRPr="000E77DA" w:rsidRDefault="00CD7AE3">
      <w:pPr>
        <w:rPr>
          <w:rFonts w:ascii="Times New Roman" w:eastAsia="Times New Roman" w:hAnsi="Times New Roman" w:cs="Times New Roman"/>
          <w:sz w:val="20"/>
          <w:szCs w:val="20"/>
        </w:rPr>
      </w:pPr>
      <w:r w:rsidRPr="000E77DA">
        <w:rPr>
          <w:rFonts w:ascii="Times New Roman" w:eastAsia="Times New Roman" w:hAnsi="Times New Roman" w:cs="Times New Roman"/>
          <w:sz w:val="20"/>
          <w:szCs w:val="20"/>
        </w:rPr>
        <w:t>I believe that with my work-ethic</w:t>
      </w:r>
      <w:r w:rsidR="006D1522" w:rsidRPr="000E77DA">
        <w:rPr>
          <w:rFonts w:ascii="Times New Roman" w:eastAsia="Times New Roman" w:hAnsi="Times New Roman" w:cs="Times New Roman"/>
          <w:sz w:val="20"/>
          <w:szCs w:val="20"/>
        </w:rPr>
        <w:t>,</w:t>
      </w:r>
      <w:r w:rsidR="00BC633E">
        <w:rPr>
          <w:rFonts w:ascii="Times New Roman" w:eastAsia="Times New Roman" w:hAnsi="Times New Roman" w:cs="Times New Roman"/>
          <w:sz w:val="20"/>
          <w:szCs w:val="20"/>
        </w:rPr>
        <w:t xml:space="preserve"> ability to adapt and learn on the fly, and</w:t>
      </w:r>
      <w:r w:rsidR="00BF5D31" w:rsidRPr="000E77DA">
        <w:rPr>
          <w:rFonts w:ascii="Times New Roman" w:eastAsia="Times New Roman" w:hAnsi="Times New Roman" w:cs="Times New Roman"/>
          <w:sz w:val="20"/>
          <w:szCs w:val="20"/>
        </w:rPr>
        <w:t xml:space="preserve"> experience </w:t>
      </w:r>
      <w:r w:rsidR="00FA001F">
        <w:rPr>
          <w:rFonts w:ascii="Times New Roman" w:eastAsia="Times New Roman" w:hAnsi="Times New Roman" w:cs="Times New Roman"/>
          <w:sz w:val="20"/>
          <w:szCs w:val="20"/>
        </w:rPr>
        <w:t>i</w:t>
      </w:r>
      <w:r w:rsidR="0050303E"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 w:rsidR="00D7394B">
        <w:rPr>
          <w:rFonts w:ascii="Times New Roman" w:eastAsia="Times New Roman" w:hAnsi="Times New Roman" w:cs="Times New Roman"/>
          <w:sz w:val="20"/>
          <w:szCs w:val="20"/>
        </w:rPr>
        <w:t>database management</w:t>
      </w:r>
      <w:r w:rsidR="00C637D3">
        <w:rPr>
          <w:rFonts w:ascii="Times New Roman" w:eastAsia="Times New Roman" w:hAnsi="Times New Roman" w:cs="Times New Roman"/>
          <w:sz w:val="20"/>
          <w:szCs w:val="20"/>
        </w:rPr>
        <w:t>,</w:t>
      </w:r>
      <w:r w:rsidR="00BF5D31" w:rsidRPr="000E77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25AF">
        <w:rPr>
          <w:rFonts w:ascii="Times New Roman" w:eastAsia="Times New Roman" w:hAnsi="Times New Roman" w:cs="Times New Roman"/>
          <w:sz w:val="20"/>
          <w:szCs w:val="20"/>
        </w:rPr>
        <w:t>full stack web development,</w:t>
      </w:r>
      <w:r w:rsidR="00D73669">
        <w:rPr>
          <w:rFonts w:ascii="Times New Roman" w:eastAsia="Times New Roman" w:hAnsi="Times New Roman" w:cs="Times New Roman"/>
          <w:sz w:val="20"/>
          <w:szCs w:val="20"/>
        </w:rPr>
        <w:t xml:space="preserve"> and DevOps, I</w:t>
      </w:r>
      <w:r w:rsidR="00BF5D31" w:rsidRPr="000E77DA">
        <w:rPr>
          <w:rFonts w:ascii="Times New Roman" w:eastAsia="Times New Roman" w:hAnsi="Times New Roman" w:cs="Times New Roman"/>
          <w:sz w:val="20"/>
          <w:szCs w:val="20"/>
        </w:rPr>
        <w:t xml:space="preserve"> can make a</w:t>
      </w:r>
      <w:r w:rsidR="134D1267" w:rsidRPr="000E77DA">
        <w:rPr>
          <w:rFonts w:ascii="Times New Roman" w:eastAsia="Times New Roman" w:hAnsi="Times New Roman" w:cs="Times New Roman"/>
          <w:sz w:val="20"/>
          <w:szCs w:val="20"/>
        </w:rPr>
        <w:t xml:space="preserve"> positive impact</w:t>
      </w:r>
      <w:r w:rsidR="00295B57" w:rsidRPr="000E77DA">
        <w:rPr>
          <w:rFonts w:ascii="Times New Roman" w:eastAsia="Times New Roman" w:hAnsi="Times New Roman" w:cs="Times New Roman"/>
          <w:sz w:val="20"/>
          <w:szCs w:val="20"/>
        </w:rPr>
        <w:t xml:space="preserve"> as a</w:t>
      </w:r>
      <w:r w:rsidR="003D04D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44D70">
        <w:rPr>
          <w:rFonts w:ascii="Times New Roman" w:eastAsia="Times New Roman" w:hAnsi="Times New Roman" w:cs="Times New Roman"/>
          <w:sz w:val="20"/>
          <w:szCs w:val="20"/>
        </w:rPr>
        <w:t>Software Development Engineer</w:t>
      </w:r>
      <w:r w:rsidR="007837D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73669">
        <w:rPr>
          <w:rFonts w:ascii="Times New Roman" w:eastAsia="Times New Roman" w:hAnsi="Times New Roman" w:cs="Times New Roman"/>
          <w:sz w:val="20"/>
          <w:szCs w:val="20"/>
        </w:rPr>
        <w:t>at your company</w:t>
      </w:r>
      <w:r w:rsidR="00EF75F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295B57" w:rsidRPr="000E77DA">
        <w:rPr>
          <w:rFonts w:ascii="Times New Roman" w:eastAsia="Times New Roman" w:hAnsi="Times New Roman" w:cs="Times New Roman"/>
          <w:sz w:val="20"/>
          <w:szCs w:val="20"/>
        </w:rPr>
        <w:t xml:space="preserve">Thank you for </w:t>
      </w:r>
      <w:r w:rsidR="752CB06F" w:rsidRPr="000E77DA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295B57" w:rsidRPr="000E77DA">
        <w:rPr>
          <w:rFonts w:ascii="Times New Roman" w:eastAsia="Times New Roman" w:hAnsi="Times New Roman" w:cs="Times New Roman"/>
          <w:sz w:val="20"/>
          <w:szCs w:val="20"/>
        </w:rPr>
        <w:t>consider</w:t>
      </w:r>
      <w:r w:rsidR="42F53C46" w:rsidRPr="000E77DA">
        <w:rPr>
          <w:rFonts w:ascii="Times New Roman" w:eastAsia="Times New Roman" w:hAnsi="Times New Roman" w:cs="Times New Roman"/>
          <w:sz w:val="20"/>
          <w:szCs w:val="20"/>
        </w:rPr>
        <w:t>ation of</w:t>
      </w:r>
      <w:r w:rsidR="00295B57" w:rsidRPr="000E77DA">
        <w:rPr>
          <w:rFonts w:ascii="Times New Roman" w:eastAsia="Times New Roman" w:hAnsi="Times New Roman" w:cs="Times New Roman"/>
          <w:sz w:val="20"/>
          <w:szCs w:val="20"/>
        </w:rPr>
        <w:t xml:space="preserve"> my application.</w:t>
      </w:r>
    </w:p>
    <w:p w14:paraId="60F9C547" w14:textId="69121107" w:rsidR="00295B57" w:rsidRPr="000E77DA" w:rsidRDefault="00295B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96CD9F" w14:textId="0DC6F47D" w:rsidR="005D23EA" w:rsidRPr="000E77DA" w:rsidRDefault="002B1ED6">
      <w:pPr>
        <w:rPr>
          <w:rFonts w:ascii="Times New Roman" w:eastAsia="Times New Roman" w:hAnsi="Times New Roman" w:cs="Times New Roman"/>
          <w:sz w:val="20"/>
          <w:szCs w:val="20"/>
        </w:rPr>
      </w:pPr>
      <w:r w:rsidRPr="000E77DA">
        <w:rPr>
          <w:rFonts w:ascii="Times New Roman" w:eastAsia="Times New Roman" w:hAnsi="Times New Roman" w:cs="Times New Roman"/>
          <w:sz w:val="20"/>
          <w:szCs w:val="20"/>
        </w:rPr>
        <w:t xml:space="preserve">Sincerely, </w:t>
      </w:r>
    </w:p>
    <w:p w14:paraId="71164CD1" w14:textId="5F80301D" w:rsidR="00AE0BAE" w:rsidRPr="000E77DA" w:rsidRDefault="00AE0BA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C57C9E" w14:textId="53C2B64E" w:rsidR="00F43516" w:rsidRDefault="00BC633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804EE9" wp14:editId="00FBA6A5">
                <wp:simplePos x="0" y="0"/>
                <wp:positionH relativeFrom="column">
                  <wp:posOffset>-3657</wp:posOffset>
                </wp:positionH>
                <wp:positionV relativeFrom="paragraph">
                  <wp:posOffset>-268605</wp:posOffset>
                </wp:positionV>
                <wp:extent cx="1113155" cy="577762"/>
                <wp:effectExtent l="38100" t="38100" r="29845" b="45085"/>
                <wp:wrapNone/>
                <wp:docPr id="96673135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13155" cy="57776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2F6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.8pt;margin-top:-21.65pt;width:88.6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">
                <v:imagedata r:id="rId8" o:title=""/>
              </v:shape>
            </w:pict>
          </mc:Fallback>
        </mc:AlternateContent>
      </w:r>
    </w:p>
    <w:p w14:paraId="2438061E" w14:textId="77777777" w:rsidR="00F43516" w:rsidRPr="000E77DA" w:rsidRDefault="00F435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0D617B" w14:textId="35A2707B" w:rsidR="005D23EA" w:rsidRPr="000E77DA" w:rsidRDefault="002B1ED6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0E77DA">
        <w:rPr>
          <w:rFonts w:ascii="Times New Roman" w:eastAsia="Times New Roman" w:hAnsi="Times New Roman" w:cs="Times New Roman"/>
          <w:b/>
          <w:sz w:val="20"/>
          <w:szCs w:val="20"/>
        </w:rPr>
        <w:t>David Navarro</w:t>
      </w:r>
    </w:p>
    <w:sectPr w:rsidR="005D23EA" w:rsidRPr="000E77DA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DBE88" w14:textId="77777777" w:rsidR="007B73AF" w:rsidRDefault="007B73AF">
      <w:pPr>
        <w:spacing w:after="0" w:line="240" w:lineRule="auto"/>
      </w:pPr>
      <w:r>
        <w:separator/>
      </w:r>
    </w:p>
  </w:endnote>
  <w:endnote w:type="continuationSeparator" w:id="0">
    <w:p w14:paraId="6A0DD622" w14:textId="77777777" w:rsidR="007B73AF" w:rsidRDefault="007B73AF">
      <w:pPr>
        <w:spacing w:after="0" w:line="240" w:lineRule="auto"/>
      </w:pPr>
      <w:r>
        <w:continuationSeparator/>
      </w:r>
    </w:p>
  </w:endnote>
  <w:endnote w:type="continuationNotice" w:id="1">
    <w:p w14:paraId="43F09271" w14:textId="77777777" w:rsidR="007B73AF" w:rsidRDefault="007B73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021C9" w14:textId="77777777" w:rsidR="005A321F" w:rsidRDefault="00CD30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5AF9B" w14:textId="77777777" w:rsidR="007B73AF" w:rsidRDefault="007B73AF">
      <w:pPr>
        <w:spacing w:after="0" w:line="240" w:lineRule="auto"/>
      </w:pPr>
      <w:r>
        <w:separator/>
      </w:r>
    </w:p>
  </w:footnote>
  <w:footnote w:type="continuationSeparator" w:id="0">
    <w:p w14:paraId="40B7C3B0" w14:textId="77777777" w:rsidR="007B73AF" w:rsidRDefault="007B73AF">
      <w:pPr>
        <w:spacing w:after="0" w:line="240" w:lineRule="auto"/>
      </w:pPr>
      <w:r>
        <w:continuationSeparator/>
      </w:r>
    </w:p>
  </w:footnote>
  <w:footnote w:type="continuationNotice" w:id="1">
    <w:p w14:paraId="40DACE17" w14:textId="77777777" w:rsidR="007B73AF" w:rsidRDefault="007B73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8D7F7" w14:textId="77777777" w:rsidR="005A321F" w:rsidRDefault="00CD308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BC375" wp14:editId="71C63A1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C0E65A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0C498" w14:textId="77777777" w:rsidR="005A321F" w:rsidRDefault="00CD308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CAF7559" wp14:editId="63F2D26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solidFill>
                        <a:srgbClr val="C00000"/>
                      </a:solidFill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2AACEC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" filled="f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0733568">
    <w:abstractNumId w:val="9"/>
  </w:num>
  <w:num w:numId="2" w16cid:durableId="1588536922">
    <w:abstractNumId w:val="7"/>
  </w:num>
  <w:num w:numId="3" w16cid:durableId="1988394332">
    <w:abstractNumId w:val="6"/>
  </w:num>
  <w:num w:numId="4" w16cid:durableId="636910662">
    <w:abstractNumId w:val="5"/>
  </w:num>
  <w:num w:numId="5" w16cid:durableId="143358194">
    <w:abstractNumId w:val="4"/>
  </w:num>
  <w:num w:numId="6" w16cid:durableId="957181095">
    <w:abstractNumId w:val="8"/>
  </w:num>
  <w:num w:numId="7" w16cid:durableId="738938843">
    <w:abstractNumId w:val="3"/>
  </w:num>
  <w:num w:numId="8" w16cid:durableId="730157825">
    <w:abstractNumId w:val="2"/>
  </w:num>
  <w:num w:numId="9" w16cid:durableId="1460227789">
    <w:abstractNumId w:val="1"/>
  </w:num>
  <w:num w:numId="10" w16cid:durableId="188285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8E"/>
    <w:rsid w:val="0000409F"/>
    <w:rsid w:val="00010DAA"/>
    <w:rsid w:val="00031BF4"/>
    <w:rsid w:val="000369E6"/>
    <w:rsid w:val="00040E56"/>
    <w:rsid w:val="000426AF"/>
    <w:rsid w:val="000579B7"/>
    <w:rsid w:val="00066AE2"/>
    <w:rsid w:val="00067731"/>
    <w:rsid w:val="00085CCE"/>
    <w:rsid w:val="000872BA"/>
    <w:rsid w:val="00087C62"/>
    <w:rsid w:val="00091E0C"/>
    <w:rsid w:val="00094498"/>
    <w:rsid w:val="000C2C22"/>
    <w:rsid w:val="000C4390"/>
    <w:rsid w:val="000C5542"/>
    <w:rsid w:val="000E77DA"/>
    <w:rsid w:val="00121304"/>
    <w:rsid w:val="00122FDA"/>
    <w:rsid w:val="00130B23"/>
    <w:rsid w:val="00150755"/>
    <w:rsid w:val="00155C6D"/>
    <w:rsid w:val="00182BD8"/>
    <w:rsid w:val="001865EF"/>
    <w:rsid w:val="001A0FF7"/>
    <w:rsid w:val="001A7CD4"/>
    <w:rsid w:val="001B5951"/>
    <w:rsid w:val="001D59D7"/>
    <w:rsid w:val="001D7EB0"/>
    <w:rsid w:val="001E3CF7"/>
    <w:rsid w:val="00200D37"/>
    <w:rsid w:val="00203596"/>
    <w:rsid w:val="00203BFB"/>
    <w:rsid w:val="00221470"/>
    <w:rsid w:val="00221616"/>
    <w:rsid w:val="00224677"/>
    <w:rsid w:val="00226BC4"/>
    <w:rsid w:val="00232BF7"/>
    <w:rsid w:val="00247657"/>
    <w:rsid w:val="002607D9"/>
    <w:rsid w:val="00261A19"/>
    <w:rsid w:val="002645FE"/>
    <w:rsid w:val="0027265F"/>
    <w:rsid w:val="00283918"/>
    <w:rsid w:val="00286C70"/>
    <w:rsid w:val="0029375C"/>
    <w:rsid w:val="00295B57"/>
    <w:rsid w:val="002A55FC"/>
    <w:rsid w:val="002B1ED6"/>
    <w:rsid w:val="002B1F5D"/>
    <w:rsid w:val="002B7283"/>
    <w:rsid w:val="002D66E3"/>
    <w:rsid w:val="002E71E9"/>
    <w:rsid w:val="0030099A"/>
    <w:rsid w:val="003017DF"/>
    <w:rsid w:val="00327C1D"/>
    <w:rsid w:val="00333745"/>
    <w:rsid w:val="0034178C"/>
    <w:rsid w:val="00353415"/>
    <w:rsid w:val="003552D9"/>
    <w:rsid w:val="003600DA"/>
    <w:rsid w:val="003633D5"/>
    <w:rsid w:val="00367342"/>
    <w:rsid w:val="003675F8"/>
    <w:rsid w:val="003740D2"/>
    <w:rsid w:val="003828E3"/>
    <w:rsid w:val="00387FC5"/>
    <w:rsid w:val="003A59CC"/>
    <w:rsid w:val="003A6B7A"/>
    <w:rsid w:val="003B5DB6"/>
    <w:rsid w:val="003D04DB"/>
    <w:rsid w:val="003D4FBD"/>
    <w:rsid w:val="003D502B"/>
    <w:rsid w:val="003E19A9"/>
    <w:rsid w:val="003F2EC8"/>
    <w:rsid w:val="003F59AF"/>
    <w:rsid w:val="003F5E97"/>
    <w:rsid w:val="0041402A"/>
    <w:rsid w:val="00415F61"/>
    <w:rsid w:val="0041617E"/>
    <w:rsid w:val="00435C4B"/>
    <w:rsid w:val="00440A36"/>
    <w:rsid w:val="004429CD"/>
    <w:rsid w:val="00443E4B"/>
    <w:rsid w:val="00463004"/>
    <w:rsid w:val="00467CE5"/>
    <w:rsid w:val="00472293"/>
    <w:rsid w:val="00472526"/>
    <w:rsid w:val="004737C4"/>
    <w:rsid w:val="004747E4"/>
    <w:rsid w:val="00480074"/>
    <w:rsid w:val="0048236D"/>
    <w:rsid w:val="004835B0"/>
    <w:rsid w:val="004848A0"/>
    <w:rsid w:val="00496C2A"/>
    <w:rsid w:val="004A2498"/>
    <w:rsid w:val="004A5A50"/>
    <w:rsid w:val="004B200E"/>
    <w:rsid w:val="004C3007"/>
    <w:rsid w:val="004C5BA7"/>
    <w:rsid w:val="004C6AFB"/>
    <w:rsid w:val="0050303E"/>
    <w:rsid w:val="005066FF"/>
    <w:rsid w:val="00511594"/>
    <w:rsid w:val="00512F07"/>
    <w:rsid w:val="0051313A"/>
    <w:rsid w:val="00513808"/>
    <w:rsid w:val="0052534D"/>
    <w:rsid w:val="005274F8"/>
    <w:rsid w:val="00536E99"/>
    <w:rsid w:val="005429E4"/>
    <w:rsid w:val="00544D70"/>
    <w:rsid w:val="0055577E"/>
    <w:rsid w:val="00566EED"/>
    <w:rsid w:val="00567521"/>
    <w:rsid w:val="00574BEE"/>
    <w:rsid w:val="00576AB6"/>
    <w:rsid w:val="00577B0F"/>
    <w:rsid w:val="0058174A"/>
    <w:rsid w:val="005907DA"/>
    <w:rsid w:val="005915F3"/>
    <w:rsid w:val="00592648"/>
    <w:rsid w:val="00593000"/>
    <w:rsid w:val="005A1240"/>
    <w:rsid w:val="005A1F51"/>
    <w:rsid w:val="005A1F96"/>
    <w:rsid w:val="005A2DE4"/>
    <w:rsid w:val="005A321F"/>
    <w:rsid w:val="005A6C1B"/>
    <w:rsid w:val="005B2306"/>
    <w:rsid w:val="005B5FA3"/>
    <w:rsid w:val="005C0C57"/>
    <w:rsid w:val="005C24A6"/>
    <w:rsid w:val="005D23EA"/>
    <w:rsid w:val="005D3574"/>
    <w:rsid w:val="005D5738"/>
    <w:rsid w:val="005D79D0"/>
    <w:rsid w:val="005E1DE0"/>
    <w:rsid w:val="005F3136"/>
    <w:rsid w:val="005F6E2B"/>
    <w:rsid w:val="006040DB"/>
    <w:rsid w:val="00613D82"/>
    <w:rsid w:val="00615379"/>
    <w:rsid w:val="00624809"/>
    <w:rsid w:val="006270ED"/>
    <w:rsid w:val="006324AE"/>
    <w:rsid w:val="00657525"/>
    <w:rsid w:val="00670FDF"/>
    <w:rsid w:val="00680E9A"/>
    <w:rsid w:val="00682D36"/>
    <w:rsid w:val="00683F02"/>
    <w:rsid w:val="00685769"/>
    <w:rsid w:val="006A0B66"/>
    <w:rsid w:val="006A2888"/>
    <w:rsid w:val="006B3036"/>
    <w:rsid w:val="006B6BA3"/>
    <w:rsid w:val="006B7544"/>
    <w:rsid w:val="006C1D94"/>
    <w:rsid w:val="006C6203"/>
    <w:rsid w:val="006D1522"/>
    <w:rsid w:val="006D5837"/>
    <w:rsid w:val="006E54DD"/>
    <w:rsid w:val="006E7529"/>
    <w:rsid w:val="006F2E71"/>
    <w:rsid w:val="007141EC"/>
    <w:rsid w:val="007231FF"/>
    <w:rsid w:val="00733B08"/>
    <w:rsid w:val="0074370D"/>
    <w:rsid w:val="00757516"/>
    <w:rsid w:val="0076011C"/>
    <w:rsid w:val="00763D92"/>
    <w:rsid w:val="00771087"/>
    <w:rsid w:val="007837D7"/>
    <w:rsid w:val="007A4C5D"/>
    <w:rsid w:val="007B0447"/>
    <w:rsid w:val="007B2BBE"/>
    <w:rsid w:val="007B73AF"/>
    <w:rsid w:val="007C0AE0"/>
    <w:rsid w:val="007C0EB0"/>
    <w:rsid w:val="007C57D4"/>
    <w:rsid w:val="007D635C"/>
    <w:rsid w:val="007D6F76"/>
    <w:rsid w:val="007D7D5C"/>
    <w:rsid w:val="007E1D1D"/>
    <w:rsid w:val="007E2A66"/>
    <w:rsid w:val="007E3B10"/>
    <w:rsid w:val="007E70F0"/>
    <w:rsid w:val="007F1624"/>
    <w:rsid w:val="007F798D"/>
    <w:rsid w:val="008356D5"/>
    <w:rsid w:val="0083575E"/>
    <w:rsid w:val="008368CE"/>
    <w:rsid w:val="0083A1A6"/>
    <w:rsid w:val="00846BDA"/>
    <w:rsid w:val="0085075C"/>
    <w:rsid w:val="00855558"/>
    <w:rsid w:val="00862DCF"/>
    <w:rsid w:val="00880737"/>
    <w:rsid w:val="00895664"/>
    <w:rsid w:val="00897F7C"/>
    <w:rsid w:val="008A3497"/>
    <w:rsid w:val="008A6B52"/>
    <w:rsid w:val="008A7BC0"/>
    <w:rsid w:val="008B0937"/>
    <w:rsid w:val="008B25C3"/>
    <w:rsid w:val="008B46F4"/>
    <w:rsid w:val="008C10AF"/>
    <w:rsid w:val="008D1981"/>
    <w:rsid w:val="008D29CA"/>
    <w:rsid w:val="008D3886"/>
    <w:rsid w:val="008D6706"/>
    <w:rsid w:val="008E483E"/>
    <w:rsid w:val="008F67EB"/>
    <w:rsid w:val="00910A44"/>
    <w:rsid w:val="00910D89"/>
    <w:rsid w:val="00927435"/>
    <w:rsid w:val="00940600"/>
    <w:rsid w:val="00943BA6"/>
    <w:rsid w:val="009725E1"/>
    <w:rsid w:val="00973B0E"/>
    <w:rsid w:val="00986E2C"/>
    <w:rsid w:val="00991FF4"/>
    <w:rsid w:val="00997BCB"/>
    <w:rsid w:val="009A0A9F"/>
    <w:rsid w:val="009A5082"/>
    <w:rsid w:val="009C2C8D"/>
    <w:rsid w:val="009D6C24"/>
    <w:rsid w:val="009E1260"/>
    <w:rsid w:val="009F0001"/>
    <w:rsid w:val="009F26DB"/>
    <w:rsid w:val="00A01F85"/>
    <w:rsid w:val="00A073B2"/>
    <w:rsid w:val="00A10542"/>
    <w:rsid w:val="00A14BD0"/>
    <w:rsid w:val="00A164D9"/>
    <w:rsid w:val="00A314CE"/>
    <w:rsid w:val="00A35540"/>
    <w:rsid w:val="00A35E0A"/>
    <w:rsid w:val="00A41CEB"/>
    <w:rsid w:val="00A45DFF"/>
    <w:rsid w:val="00A52DD1"/>
    <w:rsid w:val="00A561ED"/>
    <w:rsid w:val="00A611D1"/>
    <w:rsid w:val="00A646B2"/>
    <w:rsid w:val="00A83F0B"/>
    <w:rsid w:val="00A9579A"/>
    <w:rsid w:val="00AB5C5C"/>
    <w:rsid w:val="00AB7DFE"/>
    <w:rsid w:val="00AC2110"/>
    <w:rsid w:val="00AC4749"/>
    <w:rsid w:val="00AC5307"/>
    <w:rsid w:val="00AE0BAE"/>
    <w:rsid w:val="00AF7F5A"/>
    <w:rsid w:val="00B00E52"/>
    <w:rsid w:val="00B14F8D"/>
    <w:rsid w:val="00B21B96"/>
    <w:rsid w:val="00B34F96"/>
    <w:rsid w:val="00B425AE"/>
    <w:rsid w:val="00B5087C"/>
    <w:rsid w:val="00B5521C"/>
    <w:rsid w:val="00B862EF"/>
    <w:rsid w:val="00B92A85"/>
    <w:rsid w:val="00B93240"/>
    <w:rsid w:val="00BA2824"/>
    <w:rsid w:val="00BA59A7"/>
    <w:rsid w:val="00BA76AC"/>
    <w:rsid w:val="00BB3813"/>
    <w:rsid w:val="00BC633E"/>
    <w:rsid w:val="00BE3A76"/>
    <w:rsid w:val="00BE4883"/>
    <w:rsid w:val="00BF5D31"/>
    <w:rsid w:val="00C05CFA"/>
    <w:rsid w:val="00C1748A"/>
    <w:rsid w:val="00C21B99"/>
    <w:rsid w:val="00C24EFC"/>
    <w:rsid w:val="00C276DE"/>
    <w:rsid w:val="00C30B23"/>
    <w:rsid w:val="00C31B86"/>
    <w:rsid w:val="00C4010D"/>
    <w:rsid w:val="00C44C0D"/>
    <w:rsid w:val="00C46894"/>
    <w:rsid w:val="00C5357B"/>
    <w:rsid w:val="00C622A2"/>
    <w:rsid w:val="00C637D3"/>
    <w:rsid w:val="00C63F82"/>
    <w:rsid w:val="00C660AD"/>
    <w:rsid w:val="00C66863"/>
    <w:rsid w:val="00C74D5D"/>
    <w:rsid w:val="00C760B9"/>
    <w:rsid w:val="00C76291"/>
    <w:rsid w:val="00C76456"/>
    <w:rsid w:val="00C77541"/>
    <w:rsid w:val="00C80F07"/>
    <w:rsid w:val="00CA1513"/>
    <w:rsid w:val="00CA445B"/>
    <w:rsid w:val="00CB086E"/>
    <w:rsid w:val="00CB2C55"/>
    <w:rsid w:val="00CC31FD"/>
    <w:rsid w:val="00CC754B"/>
    <w:rsid w:val="00CD308E"/>
    <w:rsid w:val="00CD342F"/>
    <w:rsid w:val="00CD39EA"/>
    <w:rsid w:val="00CD7AE3"/>
    <w:rsid w:val="00CE17A0"/>
    <w:rsid w:val="00CE6100"/>
    <w:rsid w:val="00CF25AF"/>
    <w:rsid w:val="00CF3ECB"/>
    <w:rsid w:val="00D02CF9"/>
    <w:rsid w:val="00D21A31"/>
    <w:rsid w:val="00D31A28"/>
    <w:rsid w:val="00D332CE"/>
    <w:rsid w:val="00D3414F"/>
    <w:rsid w:val="00D4063C"/>
    <w:rsid w:val="00D417BE"/>
    <w:rsid w:val="00D4596D"/>
    <w:rsid w:val="00D45E2C"/>
    <w:rsid w:val="00D63DBF"/>
    <w:rsid w:val="00D63EF6"/>
    <w:rsid w:val="00D66360"/>
    <w:rsid w:val="00D73669"/>
    <w:rsid w:val="00D7394B"/>
    <w:rsid w:val="00D76B7E"/>
    <w:rsid w:val="00D81194"/>
    <w:rsid w:val="00D84175"/>
    <w:rsid w:val="00D85A39"/>
    <w:rsid w:val="00D9212B"/>
    <w:rsid w:val="00D93227"/>
    <w:rsid w:val="00DB1583"/>
    <w:rsid w:val="00DC794C"/>
    <w:rsid w:val="00DC7B5F"/>
    <w:rsid w:val="00DD431F"/>
    <w:rsid w:val="00DD676C"/>
    <w:rsid w:val="00DE1E47"/>
    <w:rsid w:val="00DE6FB3"/>
    <w:rsid w:val="00DF123D"/>
    <w:rsid w:val="00DF3AFE"/>
    <w:rsid w:val="00E00CA1"/>
    <w:rsid w:val="00E038F4"/>
    <w:rsid w:val="00E06CC4"/>
    <w:rsid w:val="00E11B2F"/>
    <w:rsid w:val="00E25F41"/>
    <w:rsid w:val="00E30B01"/>
    <w:rsid w:val="00E30E6F"/>
    <w:rsid w:val="00E52F7E"/>
    <w:rsid w:val="00E566A1"/>
    <w:rsid w:val="00E75C56"/>
    <w:rsid w:val="00E816FD"/>
    <w:rsid w:val="00E87286"/>
    <w:rsid w:val="00E87AE1"/>
    <w:rsid w:val="00E934EC"/>
    <w:rsid w:val="00E97CB8"/>
    <w:rsid w:val="00EA6A99"/>
    <w:rsid w:val="00EB2531"/>
    <w:rsid w:val="00EB2704"/>
    <w:rsid w:val="00EB2A6E"/>
    <w:rsid w:val="00EB2B1D"/>
    <w:rsid w:val="00EB4096"/>
    <w:rsid w:val="00EB68C6"/>
    <w:rsid w:val="00EC39A4"/>
    <w:rsid w:val="00EC671C"/>
    <w:rsid w:val="00EC7E1F"/>
    <w:rsid w:val="00ED42DE"/>
    <w:rsid w:val="00EF0DC5"/>
    <w:rsid w:val="00EF253D"/>
    <w:rsid w:val="00EF5C7C"/>
    <w:rsid w:val="00EF75F9"/>
    <w:rsid w:val="00EF7F10"/>
    <w:rsid w:val="00F062FF"/>
    <w:rsid w:val="00F20B14"/>
    <w:rsid w:val="00F249BE"/>
    <w:rsid w:val="00F26255"/>
    <w:rsid w:val="00F313B9"/>
    <w:rsid w:val="00F3258A"/>
    <w:rsid w:val="00F43516"/>
    <w:rsid w:val="00F44F94"/>
    <w:rsid w:val="00F51691"/>
    <w:rsid w:val="00F53E96"/>
    <w:rsid w:val="00F63049"/>
    <w:rsid w:val="00F636A1"/>
    <w:rsid w:val="00F644CC"/>
    <w:rsid w:val="00F714FC"/>
    <w:rsid w:val="00F747D6"/>
    <w:rsid w:val="00F77863"/>
    <w:rsid w:val="00F84CC6"/>
    <w:rsid w:val="00F9350D"/>
    <w:rsid w:val="00FA001F"/>
    <w:rsid w:val="00FA4171"/>
    <w:rsid w:val="00FC0590"/>
    <w:rsid w:val="00FC4D62"/>
    <w:rsid w:val="00FC7CD2"/>
    <w:rsid w:val="00FF6239"/>
    <w:rsid w:val="01231903"/>
    <w:rsid w:val="01294394"/>
    <w:rsid w:val="0277785F"/>
    <w:rsid w:val="037C96CD"/>
    <w:rsid w:val="06746B37"/>
    <w:rsid w:val="0717B876"/>
    <w:rsid w:val="07250B3B"/>
    <w:rsid w:val="0783C1EE"/>
    <w:rsid w:val="07BC38E9"/>
    <w:rsid w:val="082EA8B4"/>
    <w:rsid w:val="091CF384"/>
    <w:rsid w:val="0A7ACB50"/>
    <w:rsid w:val="0B14065F"/>
    <w:rsid w:val="0CCB3269"/>
    <w:rsid w:val="0CF7CA0C"/>
    <w:rsid w:val="0D8F1490"/>
    <w:rsid w:val="0E2DD3B2"/>
    <w:rsid w:val="10D56073"/>
    <w:rsid w:val="1109E5D9"/>
    <w:rsid w:val="114140E9"/>
    <w:rsid w:val="11A8A4FB"/>
    <w:rsid w:val="126E10B1"/>
    <w:rsid w:val="134D1267"/>
    <w:rsid w:val="13D32E8D"/>
    <w:rsid w:val="13D3DF87"/>
    <w:rsid w:val="1457B6BD"/>
    <w:rsid w:val="152A0EDE"/>
    <w:rsid w:val="164E28DF"/>
    <w:rsid w:val="16B7AE47"/>
    <w:rsid w:val="19827BCB"/>
    <w:rsid w:val="1AD25A34"/>
    <w:rsid w:val="1BD9A7F0"/>
    <w:rsid w:val="1BEFA824"/>
    <w:rsid w:val="1C6B1C35"/>
    <w:rsid w:val="1E2F0AF2"/>
    <w:rsid w:val="1EE8D61A"/>
    <w:rsid w:val="1F07A2B2"/>
    <w:rsid w:val="1FAFD571"/>
    <w:rsid w:val="21894740"/>
    <w:rsid w:val="223748FB"/>
    <w:rsid w:val="229D10EE"/>
    <w:rsid w:val="2302EDD9"/>
    <w:rsid w:val="235D2356"/>
    <w:rsid w:val="24E8DC43"/>
    <w:rsid w:val="25D5226A"/>
    <w:rsid w:val="25F9B091"/>
    <w:rsid w:val="262138C3"/>
    <w:rsid w:val="27B2E2F5"/>
    <w:rsid w:val="28040712"/>
    <w:rsid w:val="281934F9"/>
    <w:rsid w:val="285C577E"/>
    <w:rsid w:val="289237B6"/>
    <w:rsid w:val="28DC915D"/>
    <w:rsid w:val="2A3A3B84"/>
    <w:rsid w:val="2A8EFA76"/>
    <w:rsid w:val="2B77FAB1"/>
    <w:rsid w:val="2BF5CCFA"/>
    <w:rsid w:val="2C590957"/>
    <w:rsid w:val="2C6F098B"/>
    <w:rsid w:val="2C9A6FF2"/>
    <w:rsid w:val="2CAB4394"/>
    <w:rsid w:val="2D7CAD2A"/>
    <w:rsid w:val="2DE0EDD4"/>
    <w:rsid w:val="2E8DD75E"/>
    <w:rsid w:val="2E9D19F7"/>
    <w:rsid w:val="2F2D6DBC"/>
    <w:rsid w:val="2FC49807"/>
    <w:rsid w:val="323D2E0D"/>
    <w:rsid w:val="3385E493"/>
    <w:rsid w:val="33E0EC4C"/>
    <w:rsid w:val="343003E4"/>
    <w:rsid w:val="3430980B"/>
    <w:rsid w:val="367A8836"/>
    <w:rsid w:val="371988D5"/>
    <w:rsid w:val="3772FFB7"/>
    <w:rsid w:val="3791CA18"/>
    <w:rsid w:val="37A247C3"/>
    <w:rsid w:val="39018AED"/>
    <w:rsid w:val="393E8E1E"/>
    <w:rsid w:val="39663E3B"/>
    <w:rsid w:val="3C1775B6"/>
    <w:rsid w:val="3CEE6AF2"/>
    <w:rsid w:val="3CFDAD8B"/>
    <w:rsid w:val="3CFDB84D"/>
    <w:rsid w:val="3ED081F5"/>
    <w:rsid w:val="3EE9AA52"/>
    <w:rsid w:val="3F1B8C32"/>
    <w:rsid w:val="3F241EAE"/>
    <w:rsid w:val="411C4D4A"/>
    <w:rsid w:val="41BEBBCC"/>
    <w:rsid w:val="42F53C46"/>
    <w:rsid w:val="433CE2FC"/>
    <w:rsid w:val="43E38263"/>
    <w:rsid w:val="4442925D"/>
    <w:rsid w:val="448F6F5B"/>
    <w:rsid w:val="44A0BD66"/>
    <w:rsid w:val="44A35760"/>
    <w:rsid w:val="45195068"/>
    <w:rsid w:val="457A1C69"/>
    <w:rsid w:val="45BAC090"/>
    <w:rsid w:val="460C4B34"/>
    <w:rsid w:val="475690F1"/>
    <w:rsid w:val="47DDBF1F"/>
    <w:rsid w:val="49421C83"/>
    <w:rsid w:val="49B599F3"/>
    <w:rsid w:val="4A8E31B3"/>
    <w:rsid w:val="4B09EDC4"/>
    <w:rsid w:val="4B167799"/>
    <w:rsid w:val="4CB90D03"/>
    <w:rsid w:val="4CFCAF24"/>
    <w:rsid w:val="4E91A2E9"/>
    <w:rsid w:val="54F10A91"/>
    <w:rsid w:val="55DA3819"/>
    <w:rsid w:val="56160AEB"/>
    <w:rsid w:val="57798C81"/>
    <w:rsid w:val="596557CD"/>
    <w:rsid w:val="5968229B"/>
    <w:rsid w:val="5B03F2FC"/>
    <w:rsid w:val="5B19A097"/>
    <w:rsid w:val="5B1D1B59"/>
    <w:rsid w:val="5C446295"/>
    <w:rsid w:val="5CF9DE5D"/>
    <w:rsid w:val="5D5DB137"/>
    <w:rsid w:val="5E0BB2F2"/>
    <w:rsid w:val="60D26950"/>
    <w:rsid w:val="62997F56"/>
    <w:rsid w:val="6525D259"/>
    <w:rsid w:val="65DA2015"/>
    <w:rsid w:val="66A87A5D"/>
    <w:rsid w:val="670C8DF6"/>
    <w:rsid w:val="6742FA2C"/>
    <w:rsid w:val="67758BCF"/>
    <w:rsid w:val="68821D8A"/>
    <w:rsid w:val="68F30C74"/>
    <w:rsid w:val="6B481E41"/>
    <w:rsid w:val="6CD0EAD1"/>
    <w:rsid w:val="6DB7CFD1"/>
    <w:rsid w:val="6E568EF3"/>
    <w:rsid w:val="6E72C1B8"/>
    <w:rsid w:val="70289043"/>
    <w:rsid w:val="70951905"/>
    <w:rsid w:val="719145D0"/>
    <w:rsid w:val="71A32984"/>
    <w:rsid w:val="72C8AFFF"/>
    <w:rsid w:val="732D1631"/>
    <w:rsid w:val="73430390"/>
    <w:rsid w:val="7376B1BA"/>
    <w:rsid w:val="73D31346"/>
    <w:rsid w:val="74C8E692"/>
    <w:rsid w:val="752CB06F"/>
    <w:rsid w:val="764B8E96"/>
    <w:rsid w:val="7B2CA476"/>
    <w:rsid w:val="7B79A443"/>
    <w:rsid w:val="7D729084"/>
    <w:rsid w:val="7DB01E7C"/>
    <w:rsid w:val="7E1C219B"/>
    <w:rsid w:val="7F59B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3F13C"/>
  <w15:chartTrackingRefBased/>
  <w15:docId w15:val="{923A49C9-79A8-794F-BD19-9C5A6B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rmalWeb">
    <w:name w:val="Normal (Web)"/>
    <w:basedOn w:val="Normal"/>
    <w:uiPriority w:val="99"/>
    <w:unhideWhenUsed/>
    <w:rsid w:val="006B3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84CC6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CC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01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/Library/Containers/com.microsoft.Word/Data/Library/Application%2520Support/Microsoft/Office/16.0/DTS/en-US%257b9B60E644-BB2D-7542-980A-C0A1CB46E882%257d/%257bC40D170A-D3CE-8144-B5F9-173DA7B27798%257dtf10002079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22:49:15.7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 1463 24575,'0'-9'0,"0"-1"0,0-6 0,1-4 0,4-1 0,5-4 0,5 0 0,4-2 0,2-4 0,1 1 0,-1 2 0,-1 1 0,-2 4 0,0 1 0,0 2 0,0 1 0,-1 0 0,0 0 0,-2 2 0,0 1 0,-2 1 0,0 1 0,1 0 0,0-5 0,3 0 0,-1-2 0,1-1 0,2 2 0,0-1 0,2 0 0,-1 0 0,0 0 0,-2 3 0,0-1 0,-1 1 0,0 2 0,-2 0 0,0 1 0,1-1 0,1-3 0,1 1 0,-2 3 0,-3 4 0,-3 3 0,1 2 0,-1 1 0,2 1 0,1 0 0,-2 0 0,0 2 0,0 1 0,0 1 0,1 0 0,-2 0 0,-1 0 0,0 0 0,-1 0 0,0 0 0,0 0 0,0 2 0,0 3 0,-1 1 0,-1 4 0,-1 2 0,-1 3 0,-2 3 0,0 3 0,0 2 0,-2 2 0,0 3 0,-2 1 0,-2 3 0,-4-2 0,-2 0 0,-2-2 0,-1-2 0,0-3 0,-2-1 0,0-2 0,-2 0 0,-1 2 0,-1 3 0,1 2 0,-1 0 0,1-2 0,1-2 0,2-2 0,1-1 0,-1-1 0,-4 5 0,-6 5 0,-6 7 0,-4 6 0,-2-1 0,3-4 0,6-6 0,7-6 0,6-5 0,4-4 0,2-5 0,4-3 0,2-3 0,2-3 0,10-3 0,6-2 0,11-6 0,10-7 0,2-5 0,4-6 0,-6-4 0,-5-2 0,0-4 0,0-3 0,0-1 0,2 0 0,0 0 0,4 2 0,-1 1 0,5 3 0,-3 1 0,-3 6 0,-5 5 0,-8 3 0,-6 6 0,-6 3 0,-3 4 0,-3 3 0,-2 0 0,0 4 0,-2 8 0,2 21 0,-2 8 0,-1 22 0,0 14 0,-1-35 0,1 1 0,-1 2 0,0 1 0,0 26 0,0-14 0,2-10 0,0-7 0,0-7 0,2-7 0,0-7 0,1-7 0,0-5 0,0-2 0,3-7 0,7-10 0,15-20 0,-6 6 0,1-5 0,7-11 0,1-1 0,1-6 0,0-1 0,-4 1 0,0 1 0,-6 7 0,-2 2 0,7-18 0,-12 20 0,-9 19 0,-5 10 0,-2 4 0,-5 2 0,-14 0 0,-20 1 0,-27 1 0,15 1 0,-6 2 0,12 2 0,-2 0 0,-2 2-420,-9 3 1,-1 2 0,-2 1 419,12 0 0,-1 1 0,0 1 0,0 1 0,1 2 0,1 1 0,0 1 0,1 0 0,-12 6 0,1-1 0,3 2 0,9-5 0,2 1 0,3-1 0,-5 4 0,5-2 0,-8 8 0,26-10 0,15-9 0,10-2 1258,18-1-1258,24 0 0,-5-2 0,6-2 0,0 1 0,5-1 0,2-3-582,-2-2 1,3-1-1,2-2 1,1-3 581,-2-2 0,3-1 0,-1-2 0,4-3 0,-1-1-642,-2-1 0,2-2 0,0-2 0,0 0 0,2-3 1,-1-1 641,-4 1 0,1-3 0,0 0 0,0-2 0,1-1 0,0 0 0,-1 0 0,2-3 0,0 0 0,0-1 0,0-1 0,0 1 0,0-1 0,-1 0 0,-2 1 0,-1 0 0,1 1 0,-1-2 0,-1 2 0,0-1 0,-2 2 0,5-3 0,-2 0 0,0 1 0,-1 0 0,-1 2 0,-1 1-46,2 1 1,1 1-1,-2 1 1,-3 2-1,-4 2 1,2-1-1,-4 3 1,-3 3-1,3 3 1,1 1-1</inkml:trace>
</inkml:ink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%7bC40D170A-D3CE-8144-B5F9-173DA7B27798%7dtf10002079.dotx</Template>
  <TotalTime>1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Navarro, David E</cp:lastModifiedBy>
  <cp:revision>6</cp:revision>
  <cp:lastPrinted>2024-03-04T22:47:00Z</cp:lastPrinted>
  <dcterms:created xsi:type="dcterms:W3CDTF">2024-08-15T21:00:00Z</dcterms:created>
  <dcterms:modified xsi:type="dcterms:W3CDTF">2024-08-15T21:02:00Z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